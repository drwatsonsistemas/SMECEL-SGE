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53A" w:rsidRDefault="001520DC">
      <w:r>
        <w:rPr>
          <w:noProof/>
        </w:rPr>
        <w:pict>
          <v:shapetype id="_x0000_t147" coordsize="21600,21600" o:spt="147" adj="11796480" path="al10800,10800,10800,10800@2@14m,10800r21600,al10800,10800,10800,10800@1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0;@19,@20;@21,@20;10800,10800;0,10800;21600,10800;10800,21600;@19,@23;@21,@23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0" type="#_x0000_t147" style="position:absolute;left:0;text-align:left;margin-left:88.3pt;margin-top:71.45pt;width:225.25pt;height:225.55pt;z-index:251663360;mso-position-horizontal-relative:text;mso-position-vertical-relative:text;mso-width-relative:page;mso-height-relative:page" adj="11398887,5400" fillcolor="#00b050" stroked="f" strokecolor="#f2dbdb [661]">
            <v:imagedata embosscolor="shadow add(51)"/>
            <v:shadow on="t" type="emboss" color="lineOrFill darken(153)" color2="shadow add(102)" offset="-1pt,-1pt"/>
            <v:textpath style="font-family:&quot;Arial Black&quot;;font-size:24pt;v-text-spacing:58985f" fitshape="t" trim="t" string="*ESCOLA MUNICIPAL*&#10;&#10;*Prof. Gênesis Neves Santos*"/>
          </v:shape>
        </w:pict>
      </w:r>
      <w:r w:rsidR="00756FF6">
        <w:rPr>
          <w:noProof/>
          <w:color w:val="548DD4" w:themeColor="text2" w:themeTint="99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582295</wp:posOffset>
                </wp:positionV>
                <wp:extent cx="3423920" cy="3444875"/>
                <wp:effectExtent l="10160" t="14605" r="13970" b="26670"/>
                <wp:wrapNone/>
                <wp:docPr id="1" name="Rosc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3920" cy="3444875"/>
                        </a:xfrm>
                        <a:prstGeom prst="donut">
                          <a:avLst>
                            <a:gd name="adj" fmla="val 24231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ap="flat" cmpd="sng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7" o:spid="_x0000_s1026" type="#_x0000_t23" style="position:absolute;margin-left:66.5pt;margin-top:45.85pt;width:269.6pt;height:2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" adj="5234" fillcolor="#92cddc [1944]" strokecolor="#4bacc6 [3208]" strokeweight="1pt">
                <v:fill color2="#4bacc6 [3208]" focus="50%" type="gradient"/>
                <v:shadow on="t" color="#205867 [1608]" offset="1pt"/>
              </v:shape>
            </w:pict>
          </mc:Fallback>
        </mc:AlternateContent>
      </w:r>
      <w:bookmarkStart w:id="0" w:name="_GoBack"/>
      <w:r w:rsidR="00756FF6"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302895</wp:posOffset>
            </wp:positionH>
            <wp:positionV relativeFrom="paragraph">
              <wp:posOffset>37465</wp:posOffset>
            </wp:positionV>
            <wp:extent cx="4497070" cy="4497070"/>
            <wp:effectExtent l="0" t="0" r="0" b="0"/>
            <wp:wrapNone/>
            <wp:docPr id="5" name="Imagem 1" descr="Descrição: Blue Encircled Owl and Mortarboard logo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Blue Encircled Owl and Mortarboard logo desig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E453A" w:rsidSect="00D4365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3A"/>
    <w:rsid w:val="000E453A"/>
    <w:rsid w:val="001520DC"/>
    <w:rsid w:val="0040159B"/>
    <w:rsid w:val="0052399A"/>
    <w:rsid w:val="005C1C19"/>
    <w:rsid w:val="006D22CB"/>
    <w:rsid w:val="00756FF6"/>
    <w:rsid w:val="00A05F9A"/>
    <w:rsid w:val="00A976ED"/>
    <w:rsid w:val="00BC6C42"/>
    <w:rsid w:val="00C518F8"/>
    <w:rsid w:val="00D412B6"/>
    <w:rsid w:val="00D4365A"/>
    <w:rsid w:val="00F20598"/>
    <w:rsid w:val="00F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ind w:firstLine="709"/>
      <w:jc w:val="both"/>
    </w:pPr>
    <w:rPr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76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976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ind w:firstLine="709"/>
      <w:jc w:val="both"/>
    </w:pPr>
    <w:rPr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76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976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osina\Desktop\Documentos%20em%20Geral\Doc6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39DDC-EE1E-4431-AE19-702C1E42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Doc6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Gerosina</dc:creator>
  <cp:lastModifiedBy>Gerosina</cp:lastModifiedBy>
  <cp:revision>2</cp:revision>
  <dcterms:created xsi:type="dcterms:W3CDTF">2021-11-04T17:57:00Z</dcterms:created>
  <dcterms:modified xsi:type="dcterms:W3CDTF">2021-11-04T17:57:00Z</dcterms:modified>
</cp:coreProperties>
</file>